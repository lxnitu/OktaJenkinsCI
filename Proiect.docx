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id w:val="1687549823"/>
        <w:docPartObj>
          <w:docPartGallery w:val="Cover Pages"/>
          <w:docPartUnique/>
        </w:docPartObj>
      </w:sdtPr>
      <w:sdtEndPr>
        <w:rPr>
          <w:color w:val="000000" w:themeColor="text1"/>
          <w:lang w:val="ro-RO"/>
        </w:rPr>
      </w:sdtEndPr>
      <w:sdtContent>
        <w:p w14:paraId="736E483B" w14:textId="77777777" w:rsidR="003F4CF2" w:rsidRPr="0060149E" w:rsidRDefault="003F4CF2" w:rsidP="00B84ED8">
          <w:pPr>
            <w:rPr>
              <w:lang w:val="en-US"/>
            </w:rPr>
          </w:pPr>
        </w:p>
        <w:p w14:paraId="68D5ECE7" w14:textId="77777777" w:rsidR="003F4CF2" w:rsidRPr="0060149E" w:rsidRDefault="003F4CF2" w:rsidP="00B84ED8">
          <w:pPr>
            <w:rPr>
              <w:lang w:val="en-US"/>
            </w:rPr>
          </w:pPr>
        </w:p>
        <w:p w14:paraId="71EE424A" w14:textId="77777777" w:rsidR="003F4CF2" w:rsidRPr="0060149E" w:rsidRDefault="003F4CF2" w:rsidP="00B84ED8">
          <w:pPr>
            <w:rPr>
              <w:lang w:val="en-US"/>
            </w:rPr>
          </w:pPr>
        </w:p>
        <w:p w14:paraId="5C72120F" w14:textId="77777777" w:rsidR="003F4CF2" w:rsidRPr="0060149E" w:rsidRDefault="003F4CF2" w:rsidP="00B84ED8">
          <w:pPr>
            <w:rPr>
              <w:lang w:val="en-US"/>
            </w:rPr>
          </w:pPr>
        </w:p>
        <w:p w14:paraId="1F2BA8FC" w14:textId="77777777" w:rsidR="003F4CF2" w:rsidRPr="0060149E" w:rsidRDefault="003F4CF2" w:rsidP="00B84ED8">
          <w:pPr>
            <w:rPr>
              <w:lang w:val="en-US"/>
            </w:rPr>
          </w:pPr>
        </w:p>
        <w:p w14:paraId="68FE95B9" w14:textId="77777777" w:rsidR="003F4CF2" w:rsidRPr="0060149E" w:rsidRDefault="003F4CF2" w:rsidP="00B84ED8">
          <w:pPr>
            <w:rPr>
              <w:lang w:val="en-US"/>
            </w:rPr>
          </w:pPr>
        </w:p>
        <w:p w14:paraId="09C2D3AB" w14:textId="77777777" w:rsidR="003F4CF2" w:rsidRPr="0060149E" w:rsidRDefault="003F4CF2" w:rsidP="00B84ED8">
          <w:pPr>
            <w:rPr>
              <w:lang w:val="en-US"/>
            </w:rPr>
          </w:pPr>
        </w:p>
        <w:p w14:paraId="123F0B75" w14:textId="77777777" w:rsidR="003F4CF2" w:rsidRPr="0060149E" w:rsidRDefault="0060149E" w:rsidP="003C2009">
          <w:pPr>
            <w:rPr>
              <w:rStyle w:val="BookTitle"/>
              <w:b w:val="0"/>
              <w:sz w:val="24"/>
              <w:lang w:val="en-US"/>
            </w:rPr>
          </w:pPr>
          <w:r w:rsidRPr="0060149E">
            <w:rPr>
              <w:rStyle w:val="BookTitle"/>
              <w:lang w:val="en-US"/>
            </w:rPr>
            <w:t>Continuous Development with Jenkins</w:t>
          </w:r>
        </w:p>
        <w:p w14:paraId="17A75429" w14:textId="77777777" w:rsidR="003F4CF2" w:rsidRPr="0060149E" w:rsidRDefault="003F4CF2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09545568" w14:textId="77777777" w:rsidR="003F4CF2" w:rsidRPr="0060149E" w:rsidRDefault="003F4CF2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035D2637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278FBEA2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50911E99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6A4FB3F0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0EB6EEA8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1AEE6F29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482B405A" w14:textId="77777777" w:rsidR="003C2009" w:rsidRPr="0060149E" w:rsidRDefault="003C2009" w:rsidP="003C2009">
          <w:pPr>
            <w:rPr>
              <w:rStyle w:val="BookTitle"/>
              <w:b w:val="0"/>
              <w:sz w:val="24"/>
              <w:lang w:val="en-US"/>
            </w:rPr>
          </w:pPr>
        </w:p>
        <w:p w14:paraId="3E5088F9" w14:textId="77777777" w:rsidR="003C2009" w:rsidRPr="0060149E" w:rsidRDefault="003C2009" w:rsidP="003C2009">
          <w:pPr>
            <w:ind w:firstLine="0"/>
            <w:rPr>
              <w:rStyle w:val="BookTitle"/>
              <w:lang w:val="en-US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2"/>
            <w:gridCol w:w="4672"/>
          </w:tblGrid>
          <w:tr w:rsidR="003F4CF2" w:rsidRPr="0060149E" w14:paraId="2D517F94" w14:textId="77777777" w:rsidTr="003F4CF2">
            <w:tc>
              <w:tcPr>
                <w:tcW w:w="4672" w:type="dxa"/>
                <w:vAlign w:val="center"/>
              </w:tcPr>
              <w:p w14:paraId="32A38EDA" w14:textId="77777777" w:rsidR="003F4CF2" w:rsidRPr="0060149E" w:rsidRDefault="003F4CF2" w:rsidP="003F4CF2">
                <w:pPr>
                  <w:spacing w:line="240" w:lineRule="auto"/>
                  <w:ind w:firstLine="0"/>
                  <w:jc w:val="left"/>
                  <w:rPr>
                    <w:rStyle w:val="BookTitle"/>
                    <w:bCs w:val="0"/>
                    <w:iCs w:val="0"/>
                    <w:spacing w:val="0"/>
                    <w:sz w:val="32"/>
                    <w:szCs w:val="32"/>
                    <w:lang w:val="en-US"/>
                  </w:rPr>
                </w:pPr>
              </w:p>
            </w:tc>
            <w:tc>
              <w:tcPr>
                <w:tcW w:w="4672" w:type="dxa"/>
                <w:vAlign w:val="center"/>
              </w:tcPr>
              <w:p w14:paraId="47AC053B" w14:textId="77777777" w:rsidR="003F4CF2" w:rsidRPr="0060149E" w:rsidRDefault="003F4CF2" w:rsidP="003F4CF2">
                <w:pPr>
                  <w:ind w:firstLine="0"/>
                  <w:jc w:val="right"/>
                  <w:rPr>
                    <w:rStyle w:val="BookTitle"/>
                    <w:b w:val="0"/>
                    <w:lang w:val="en-US"/>
                  </w:rPr>
                </w:pPr>
                <w:r w:rsidRPr="0060149E">
                  <w:rPr>
                    <w:b/>
                    <w:bCs/>
                    <w:iCs/>
                    <w:sz w:val="32"/>
                    <w:szCs w:val="32"/>
                    <w:lang w:val="en-US"/>
                  </w:rPr>
                  <w:t>Student</w:t>
                </w:r>
              </w:p>
            </w:tc>
          </w:tr>
          <w:tr w:rsidR="003F4CF2" w:rsidRPr="0060149E" w14:paraId="17822FAC" w14:textId="77777777" w:rsidTr="003F4CF2">
            <w:tc>
              <w:tcPr>
                <w:tcW w:w="4672" w:type="dxa"/>
                <w:vAlign w:val="center"/>
              </w:tcPr>
              <w:p w14:paraId="2A980DC2" w14:textId="77777777" w:rsidR="003F4CF2" w:rsidRPr="0060149E" w:rsidRDefault="003F4CF2" w:rsidP="003F4CF2">
                <w:pPr>
                  <w:ind w:firstLine="0"/>
                  <w:jc w:val="left"/>
                  <w:rPr>
                    <w:rStyle w:val="BookTitle"/>
                    <w:lang w:val="en-US"/>
                  </w:rPr>
                </w:pPr>
              </w:p>
            </w:tc>
            <w:tc>
              <w:tcPr>
                <w:tcW w:w="4672" w:type="dxa"/>
                <w:vAlign w:val="center"/>
              </w:tcPr>
              <w:p w14:paraId="26549FC6" w14:textId="77777777" w:rsidR="003F4CF2" w:rsidRPr="0060149E" w:rsidRDefault="003F4CF2" w:rsidP="003F4CF2">
                <w:pPr>
                  <w:ind w:firstLine="0"/>
                  <w:jc w:val="right"/>
                  <w:rPr>
                    <w:rStyle w:val="BookTitle"/>
                    <w:lang w:val="en-US"/>
                  </w:rPr>
                </w:pPr>
                <w:r w:rsidRPr="0060149E">
                  <w:rPr>
                    <w:bCs/>
                    <w:iCs/>
                    <w:sz w:val="32"/>
                    <w:szCs w:val="32"/>
                    <w:lang w:val="en-US"/>
                  </w:rPr>
                  <w:t>Alexandru-Io</w:t>
                </w:r>
                <w:r w:rsidR="008544A8" w:rsidRPr="0060149E">
                  <w:rPr>
                    <w:bCs/>
                    <w:iCs/>
                    <w:sz w:val="32"/>
                    <w:szCs w:val="32"/>
                    <w:lang w:val="en-US"/>
                  </w:rPr>
                  <w:t>n</w:t>
                </w:r>
                <w:r w:rsidRPr="0060149E">
                  <w:rPr>
                    <w:bCs/>
                    <w:iCs/>
                    <w:sz w:val="32"/>
                    <w:szCs w:val="32"/>
                    <w:lang w:val="en-US"/>
                  </w:rPr>
                  <w:t>uț</w:t>
                </w:r>
                <w:r w:rsidR="00544AA6" w:rsidRPr="0060149E">
                  <w:rPr>
                    <w:bCs/>
                    <w:iCs/>
                    <w:sz w:val="32"/>
                    <w:szCs w:val="32"/>
                    <w:lang w:val="en-US"/>
                  </w:rPr>
                  <w:t xml:space="preserve"> NIȚU</w:t>
                </w:r>
              </w:p>
            </w:tc>
          </w:tr>
        </w:tbl>
        <w:p w14:paraId="786B8A8F" w14:textId="77777777" w:rsidR="003F4CF2" w:rsidRPr="0060149E" w:rsidRDefault="00135B35" w:rsidP="003F4CF2">
          <w:pPr>
            <w:ind w:firstLine="0"/>
            <w:rPr>
              <w:rStyle w:val="BookTitle"/>
              <w:lang w:val="en-US"/>
            </w:rPr>
          </w:pPr>
          <w:r w:rsidRPr="0060149E">
            <w:rPr>
              <w:rStyle w:val="BookTitle"/>
              <w:lang w:val="en-US"/>
            </w:rP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2"/>
              <w:lang w:val="en-US"/>
            </w:rPr>
            <w:id w:val="1018364525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50AF8F2D" w14:textId="6A5A71B8" w:rsidR="00FE7151" w:rsidRPr="0060149E" w:rsidRDefault="0060149E" w:rsidP="00A15889">
              <w:pPr>
                <w:pStyle w:val="TOCHeading"/>
                <w:numPr>
                  <w:ilvl w:val="0"/>
                  <w:numId w:val="0"/>
                </w:numPr>
                <w:ind w:left="1211"/>
                <w:rPr>
                  <w:lang w:val="en-US"/>
                </w:rPr>
              </w:pPr>
              <w:r>
                <w:rPr>
                  <w:lang w:val="en-US"/>
                </w:rPr>
                <w:t>Summary</w:t>
              </w:r>
            </w:p>
            <w:p w14:paraId="7A149BAB" w14:textId="77777777" w:rsidR="00BB638E" w:rsidRPr="0060149E" w:rsidRDefault="00FE7151">
              <w:pPr>
                <w:pStyle w:val="TOC1"/>
                <w:tabs>
                  <w:tab w:val="left" w:pos="1320"/>
                  <w:tab w:val="right" w:leader="dot" w:pos="9344"/>
                </w:tabs>
                <w:rPr>
                  <w:rFonts w:asciiTheme="minorHAnsi" w:eastAsiaTheme="minorEastAsia" w:hAnsiTheme="minorHAnsi" w:cstheme="minorBidi"/>
                  <w:noProof/>
                  <w:sz w:val="22"/>
                  <w:lang w:val="en-US"/>
                </w:rPr>
              </w:pPr>
              <w:r w:rsidRPr="0060149E">
                <w:rPr>
                  <w:lang w:val="en-US"/>
                </w:rPr>
                <w:fldChar w:fldCharType="begin"/>
              </w:r>
              <w:r w:rsidRPr="0060149E">
                <w:rPr>
                  <w:lang w:val="en-US"/>
                </w:rPr>
                <w:instrText xml:space="preserve"> TOC \o "1-3" \h \z \u </w:instrText>
              </w:r>
              <w:r w:rsidRPr="0060149E">
                <w:rPr>
                  <w:lang w:val="en-US"/>
                </w:rPr>
                <w:fldChar w:fldCharType="separate"/>
              </w:r>
              <w:hyperlink w:anchor="_Toc483738363" w:history="1">
                <w:r w:rsidR="00BB638E" w:rsidRPr="0060149E">
                  <w:rPr>
                    <w:rStyle w:val="Hyperlink"/>
                    <w:noProof/>
                    <w:lang w:val="en-US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</w:t>
                </w:r>
                <w:r w:rsidR="00BB638E" w:rsidRPr="0060149E">
                  <w:rPr>
                    <w:rFonts w:asciiTheme="minorHAnsi" w:eastAsiaTheme="minorEastAsia" w:hAnsiTheme="minorHAnsi" w:cstheme="minorBidi"/>
                    <w:noProof/>
                    <w:sz w:val="22"/>
                    <w:lang w:val="en-US"/>
                  </w:rPr>
                  <w:tab/>
                </w:r>
                <w:r w:rsidR="00BB638E" w:rsidRPr="0060149E">
                  <w:rPr>
                    <w:rStyle w:val="Hyperlink"/>
                    <w:noProof/>
                    <w:lang w:val="en-US"/>
                  </w:rPr>
                  <w:t>Introducere</w:t>
                </w:r>
                <w:r w:rsidR="00BB638E" w:rsidRPr="0060149E">
                  <w:rPr>
                    <w:noProof/>
                    <w:webHidden/>
                    <w:lang w:val="en-US"/>
                  </w:rPr>
                  <w:tab/>
                </w:r>
                <w:r w:rsidR="00BB638E" w:rsidRPr="0060149E">
                  <w:rPr>
                    <w:noProof/>
                    <w:webHidden/>
                    <w:lang w:val="en-US"/>
                  </w:rPr>
                  <w:fldChar w:fldCharType="begin"/>
                </w:r>
                <w:r w:rsidR="00BB638E" w:rsidRPr="0060149E">
                  <w:rPr>
                    <w:noProof/>
                    <w:webHidden/>
                    <w:lang w:val="en-US"/>
                  </w:rPr>
                  <w:instrText xml:space="preserve"> PAGEREF _Toc483738363 \h </w:instrText>
                </w:r>
                <w:r w:rsidR="00BB638E" w:rsidRPr="0060149E">
                  <w:rPr>
                    <w:noProof/>
                    <w:webHidden/>
                    <w:lang w:val="en-US"/>
                  </w:rPr>
                </w:r>
                <w:r w:rsidR="00BB638E" w:rsidRPr="0060149E">
                  <w:rPr>
                    <w:noProof/>
                    <w:webHidden/>
                    <w:lang w:val="en-US"/>
                  </w:rPr>
                  <w:fldChar w:fldCharType="separate"/>
                </w:r>
                <w:r w:rsidR="0060149E" w:rsidRPr="0060149E">
                  <w:rPr>
                    <w:noProof/>
                    <w:webHidden/>
                    <w:lang w:val="en-US"/>
                  </w:rPr>
                  <w:t>3</w:t>
                </w:r>
                <w:r w:rsidR="00BB638E" w:rsidRPr="0060149E">
                  <w:rPr>
                    <w:noProof/>
                    <w:webHidden/>
                    <w:lang w:val="en-US"/>
                  </w:rPr>
                  <w:fldChar w:fldCharType="end"/>
                </w:r>
              </w:hyperlink>
            </w:p>
            <w:p w14:paraId="03A4E5A9" w14:textId="77777777" w:rsidR="00FE7151" w:rsidRPr="0060149E" w:rsidRDefault="00FE7151" w:rsidP="00B84ED8">
              <w:pPr>
                <w:rPr>
                  <w:lang w:val="en-US"/>
                </w:rPr>
              </w:pPr>
              <w:r w:rsidRPr="0060149E">
                <w:rPr>
                  <w:noProof/>
                  <w:lang w:val="en-US"/>
                </w:rPr>
                <w:fldChar w:fldCharType="end"/>
              </w:r>
            </w:p>
          </w:sdtContent>
        </w:sdt>
        <w:p w14:paraId="680B45A8" w14:textId="77777777" w:rsidR="00FE7151" w:rsidRPr="0060149E" w:rsidRDefault="00FE7151" w:rsidP="00B84ED8">
          <w:pPr>
            <w:rPr>
              <w:rStyle w:val="BookTitle"/>
              <w:lang w:val="en-US"/>
            </w:rPr>
          </w:pPr>
        </w:p>
        <w:p w14:paraId="137C1FE4" w14:textId="77777777" w:rsidR="00B312AA" w:rsidRPr="0060149E" w:rsidRDefault="00B312AA" w:rsidP="00B312AA">
          <w:pPr>
            <w:ind w:firstLine="0"/>
            <w:rPr>
              <w:rStyle w:val="BookTitle"/>
              <w:lang w:val="en-US"/>
            </w:rPr>
            <w:sectPr w:rsidR="00B312AA" w:rsidRPr="0060149E" w:rsidSect="00B312AA">
              <w:headerReference w:type="first" r:id="rId8"/>
              <w:pgSz w:w="11906" w:h="16838"/>
              <w:pgMar w:top="1134" w:right="1134" w:bottom="1134" w:left="1418" w:header="709" w:footer="709" w:gutter="0"/>
              <w:pgNumType w:start="0"/>
              <w:cols w:space="708"/>
              <w:titlePg/>
              <w:docGrid w:linePitch="360"/>
            </w:sectPr>
          </w:pPr>
        </w:p>
        <w:p w14:paraId="510B296E" w14:textId="77777777" w:rsidR="0060149E" w:rsidRDefault="003A644A" w:rsidP="0060149E">
          <w:pPr>
            <w:pStyle w:val="Heading1"/>
            <w:rPr>
              <w:rStyle w:val="BookTitle"/>
              <w:b w:val="0"/>
              <w:bCs w:val="0"/>
              <w:iCs w:val="0"/>
              <w:spacing w:val="0"/>
              <w:sz w:val="32"/>
              <w:lang w:val="en-US"/>
            </w:rPr>
          </w:pPr>
          <w:bookmarkStart w:id="0" w:name="_Toc483738363"/>
          <w:r w:rsidRPr="0060149E">
            <w:rPr>
              <w:rStyle w:val="BookTitle"/>
              <w:b w:val="0"/>
              <w:bCs w:val="0"/>
              <w:iCs w:val="0"/>
              <w:spacing w:val="0"/>
              <w:sz w:val="32"/>
              <w:lang w:val="en-US"/>
            </w:rPr>
            <w:lastRenderedPageBreak/>
            <w:t>Introduc</w:t>
          </w:r>
          <w:r w:rsidR="0060149E">
            <w:rPr>
              <w:rStyle w:val="BookTitle"/>
              <w:b w:val="0"/>
              <w:bCs w:val="0"/>
              <w:iCs w:val="0"/>
              <w:spacing w:val="0"/>
              <w:sz w:val="32"/>
              <w:lang w:val="en-US"/>
            </w:rPr>
            <w:t>tion</w:t>
          </w:r>
        </w:p>
        <w:p w14:paraId="7375C696" w14:textId="77777777" w:rsidR="00B736E9" w:rsidRDefault="0060149E" w:rsidP="0060149E">
          <w:pPr>
            <w:rPr>
              <w:lang w:val="en-US"/>
            </w:rPr>
          </w:pPr>
          <w:r>
            <w:rPr>
              <w:lang w:val="en-US"/>
            </w:rPr>
            <w:t xml:space="preserve">I build a simple C# banking application. The user can load money into </w:t>
          </w:r>
          <w:r w:rsidR="008F3152">
            <w:rPr>
              <w:lang w:val="en-US"/>
            </w:rPr>
            <w:t xml:space="preserve">their </w:t>
          </w:r>
          <w:r w:rsidR="00136C52">
            <w:rPr>
              <w:lang w:val="en-US"/>
            </w:rPr>
            <w:t xml:space="preserve">account, </w:t>
          </w:r>
          <w:r w:rsidR="008F3152">
            <w:rPr>
              <w:lang w:val="en-US"/>
            </w:rPr>
            <w:t xml:space="preserve">make a payment or transfer into another account. The form </w:t>
          </w:r>
          <w:r w:rsidR="00B736E9">
            <w:rPr>
              <w:lang w:val="en-US"/>
            </w:rPr>
            <w:t xml:space="preserve">is presented in </w:t>
          </w:r>
        </w:p>
        <w:p w14:paraId="287A5478" w14:textId="77777777" w:rsidR="00EF7F4E" w:rsidRDefault="004C3DB7" w:rsidP="00EF7F4E">
          <w:pPr>
            <w:pStyle w:val="Imagine"/>
            <w:keepNext/>
          </w:pPr>
          <w:r>
            <w:drawing>
              <wp:inline distT="0" distB="0" distL="0" distR="0" wp14:anchorId="6E789D58" wp14:editId="4A2E0A2F">
                <wp:extent cx="5760000" cy="191063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000" cy="1910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756BB" w14:textId="1C2C0C4C" w:rsidR="00EF7F4E" w:rsidRDefault="00EF7F4E" w:rsidP="00EF7F4E">
          <w:pPr>
            <w:pStyle w:val="Caption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- Main form</w:t>
          </w:r>
        </w:p>
        <w:p w14:paraId="1BE029D9" w14:textId="445C4BBF" w:rsidR="00B312AA" w:rsidRPr="0060149E" w:rsidRDefault="004061D0" w:rsidP="00BC2017">
          <w:pPr>
            <w:pStyle w:val="Heading1"/>
          </w:pPr>
        </w:p>
        <w:bookmarkStart w:id="1" w:name="_GoBack" w:displacedByCustomXml="next"/>
        <w:bookmarkEnd w:id="1" w:displacedByCustomXml="next"/>
      </w:sdtContent>
    </w:sdt>
    <w:bookmarkEnd w:id="0" w:displacedByCustomXml="prev"/>
    <w:p w14:paraId="01B23045" w14:textId="77777777" w:rsidR="00C01A65" w:rsidRPr="0060149E" w:rsidRDefault="00C01A65" w:rsidP="00C01A65">
      <w:pPr>
        <w:rPr>
          <w:lang w:val="en-US"/>
        </w:rPr>
      </w:pPr>
    </w:p>
    <w:sectPr w:rsidR="00C01A65" w:rsidRPr="0060149E" w:rsidSect="001E72B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8345" w14:textId="77777777" w:rsidR="004061D0" w:rsidRDefault="004061D0" w:rsidP="004F7A3A">
      <w:pPr>
        <w:spacing w:after="0" w:line="240" w:lineRule="auto"/>
      </w:pPr>
      <w:r>
        <w:separator/>
      </w:r>
    </w:p>
  </w:endnote>
  <w:endnote w:type="continuationSeparator" w:id="0">
    <w:p w14:paraId="3D3D4E79" w14:textId="77777777" w:rsidR="004061D0" w:rsidRDefault="004061D0" w:rsidP="004F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7F5FA" w14:textId="77777777" w:rsidR="005730F9" w:rsidRDefault="005730F9" w:rsidP="00F61EE7">
    <w:pPr>
      <w:pStyle w:val="Footer"/>
      <w:tabs>
        <w:tab w:val="clear" w:pos="4703"/>
      </w:tabs>
      <w:ind w:firstLine="0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D3F88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1C84691D" w14:textId="77777777" w:rsidR="005730F9" w:rsidRDefault="00573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4B3E" w14:textId="77777777" w:rsidR="005730F9" w:rsidRDefault="00573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D3A4F" w14:textId="77777777" w:rsidR="004061D0" w:rsidRDefault="004061D0" w:rsidP="004F7A3A">
      <w:pPr>
        <w:spacing w:after="0" w:line="240" w:lineRule="auto"/>
      </w:pPr>
      <w:r>
        <w:separator/>
      </w:r>
    </w:p>
  </w:footnote>
  <w:footnote w:type="continuationSeparator" w:id="0">
    <w:p w14:paraId="013C489C" w14:textId="77777777" w:rsidR="004061D0" w:rsidRDefault="004061D0" w:rsidP="004F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7A8C3" w14:textId="77777777" w:rsidR="005730F9" w:rsidRDefault="005730F9">
    <w:pPr>
      <w:pStyle w:val="Header"/>
    </w:pPr>
    <w:r>
      <w:t>ACADEMIA DE STUDII ECONOMICE</w:t>
    </w:r>
  </w:p>
  <w:p w14:paraId="7191FAC2" w14:textId="77777777" w:rsidR="005730F9" w:rsidRDefault="005730F9">
    <w:pPr>
      <w:pStyle w:val="Header"/>
    </w:pPr>
    <w:r>
      <w:t>Facultatea: Cibernetică, Statistică și Informatică Economică</w:t>
    </w:r>
  </w:p>
  <w:p w14:paraId="084DCDFB" w14:textId="77777777" w:rsidR="006D06BB" w:rsidRDefault="006D06BB" w:rsidP="006D06BB">
    <w:pPr>
      <w:pStyle w:val="Header"/>
    </w:pPr>
    <w:r>
      <w:t xml:space="preserve">IT&amp;C </w:t>
    </w:r>
    <w:proofErr w:type="spellStart"/>
    <w:r>
      <w:t>Security</w:t>
    </w:r>
    <w:proofErr w:type="spellEnd"/>
    <w:r>
      <w:t xml:space="preserve"> Master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2"/>
    </w:tblGrid>
    <w:tr w:rsidR="005730F9" w14:paraId="234F19F3" w14:textId="77777777" w:rsidTr="00EE6A9B">
      <w:tc>
        <w:tcPr>
          <w:tcW w:w="4672" w:type="dxa"/>
          <w:vAlign w:val="center"/>
        </w:tcPr>
        <w:p w14:paraId="5B4C3A9E" w14:textId="77777777" w:rsidR="005730F9" w:rsidRDefault="005730F9" w:rsidP="00EE6A9B">
          <w:pPr>
            <w:pStyle w:val="Header"/>
            <w:ind w:firstLine="0"/>
            <w:jc w:val="left"/>
          </w:pPr>
          <w:r>
            <w:t>Alexandru-Ionuț</w:t>
          </w:r>
          <w:r w:rsidR="001E338C">
            <w:t xml:space="preserve"> NIȚU</w:t>
          </w:r>
        </w:p>
      </w:tc>
      <w:tc>
        <w:tcPr>
          <w:tcW w:w="4672" w:type="dxa"/>
          <w:vAlign w:val="center"/>
        </w:tcPr>
        <w:p w14:paraId="1671B590" w14:textId="637FD704" w:rsidR="005730F9" w:rsidRDefault="00B62AA7" w:rsidP="00EE6A9B">
          <w:pPr>
            <w:pStyle w:val="Header"/>
            <w:ind w:firstLine="0"/>
            <w:jc w:val="right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1"  \* MERGEFORMAT </w:instrText>
          </w:r>
          <w:r w:rsidR="0060149E">
            <w:rPr>
              <w:noProof/>
            </w:rPr>
            <w:fldChar w:fldCharType="separate"/>
          </w:r>
          <w:r w:rsidR="00BC2017">
            <w:rPr>
              <w:noProof/>
            </w:rPr>
            <w:t>Introduction</w:t>
          </w:r>
          <w:r>
            <w:rPr>
              <w:noProof/>
            </w:rPr>
            <w:fldChar w:fldCharType="end"/>
          </w:r>
        </w:p>
      </w:tc>
    </w:tr>
  </w:tbl>
  <w:p w14:paraId="2CA34171" w14:textId="77777777" w:rsidR="005730F9" w:rsidRDefault="005730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0E757" w14:textId="77777777" w:rsidR="005730F9" w:rsidRDefault="00573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546D"/>
    <w:multiLevelType w:val="multilevel"/>
    <w:tmpl w:val="67209BB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01E24"/>
    <w:multiLevelType w:val="hybridMultilevel"/>
    <w:tmpl w:val="FF54FD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1C7495"/>
    <w:multiLevelType w:val="multilevel"/>
    <w:tmpl w:val="FABC9FC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F2C0D"/>
    <w:multiLevelType w:val="hybridMultilevel"/>
    <w:tmpl w:val="9BAA31C0"/>
    <w:lvl w:ilvl="0" w:tplc="F8848372">
      <w:start w:val="1"/>
      <w:numFmt w:val="upperRoman"/>
      <w:pStyle w:val="TOCHeading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7ED5932"/>
    <w:multiLevelType w:val="multilevel"/>
    <w:tmpl w:val="5DCA87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A03346"/>
    <w:multiLevelType w:val="hybridMultilevel"/>
    <w:tmpl w:val="FFFFFFFF"/>
    <w:lvl w:ilvl="0" w:tplc="6A500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8D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EA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D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81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04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02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4F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E4F45"/>
    <w:multiLevelType w:val="hybridMultilevel"/>
    <w:tmpl w:val="910274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CB0124"/>
    <w:multiLevelType w:val="hybridMultilevel"/>
    <w:tmpl w:val="E5E4D860"/>
    <w:lvl w:ilvl="0" w:tplc="04090013">
      <w:start w:val="1"/>
      <w:numFmt w:val="upperRoman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F2D6398"/>
    <w:multiLevelType w:val="hybridMultilevel"/>
    <w:tmpl w:val="1324A2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F3C1045"/>
    <w:multiLevelType w:val="multilevel"/>
    <w:tmpl w:val="AED0FA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4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0" w15:restartNumberingAfterBreak="0">
    <w:nsid w:val="430F4E02"/>
    <w:multiLevelType w:val="hybridMultilevel"/>
    <w:tmpl w:val="DD325B6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C5D5A"/>
    <w:multiLevelType w:val="multilevel"/>
    <w:tmpl w:val="654A5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9131C9"/>
    <w:multiLevelType w:val="hybridMultilevel"/>
    <w:tmpl w:val="48F65C2A"/>
    <w:lvl w:ilvl="0" w:tplc="E3C6CFB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23E27"/>
    <w:multiLevelType w:val="hybridMultilevel"/>
    <w:tmpl w:val="2A16FFF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616E15"/>
    <w:multiLevelType w:val="hybridMultilevel"/>
    <w:tmpl w:val="B752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6705E6"/>
    <w:multiLevelType w:val="hybridMultilevel"/>
    <w:tmpl w:val="0DCA688A"/>
    <w:lvl w:ilvl="0" w:tplc="F666431C">
      <w:start w:val="1"/>
      <w:numFmt w:val="upperRoman"/>
      <w:lvlText w:val="%1."/>
      <w:lvlJc w:val="right"/>
      <w:pPr>
        <w:ind w:left="1571" w:hanging="360"/>
      </w:pPr>
    </w:lvl>
    <w:lvl w:ilvl="1" w:tplc="9D58DC3E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3"/>
  </w:num>
  <w:num w:numId="7">
    <w:abstractNumId w:val="15"/>
  </w:num>
  <w:num w:numId="8">
    <w:abstractNumId w:val="2"/>
  </w:num>
  <w:num w:numId="9">
    <w:abstractNumId w:val="2"/>
    <w:lvlOverride w:ilvl="0">
      <w:lvl w:ilvl="0">
        <w:start w:val="1"/>
        <w:numFmt w:val="upperRoman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.%2."/>
        <w:lvlJc w:val="left"/>
        <w:pPr>
          <w:ind w:left="72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10">
    <w:abstractNumId w:val="13"/>
  </w:num>
  <w:num w:numId="11">
    <w:abstractNumId w:val="4"/>
  </w:num>
  <w:num w:numId="12">
    <w:abstractNumId w:val="0"/>
  </w:num>
  <w:num w:numId="13">
    <w:abstractNumId w:val="11"/>
  </w:num>
  <w:num w:numId="14">
    <w:abstractNumId w:val="9"/>
  </w:num>
  <w:num w:numId="15">
    <w:abstractNumId w:val="8"/>
  </w:num>
  <w:num w:numId="16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9E"/>
    <w:rsid w:val="0000148B"/>
    <w:rsid w:val="0000429F"/>
    <w:rsid w:val="0007034F"/>
    <w:rsid w:val="00073387"/>
    <w:rsid w:val="000C6986"/>
    <w:rsid w:val="000D0EC7"/>
    <w:rsid w:val="000F333C"/>
    <w:rsid w:val="00104011"/>
    <w:rsid w:val="00121044"/>
    <w:rsid w:val="00135B35"/>
    <w:rsid w:val="00136C52"/>
    <w:rsid w:val="0015293A"/>
    <w:rsid w:val="001652CB"/>
    <w:rsid w:val="00173957"/>
    <w:rsid w:val="00191F1D"/>
    <w:rsid w:val="00195AC2"/>
    <w:rsid w:val="001A1595"/>
    <w:rsid w:val="001A1BA8"/>
    <w:rsid w:val="001A4E94"/>
    <w:rsid w:val="001A6621"/>
    <w:rsid w:val="001B2BE2"/>
    <w:rsid w:val="001E338C"/>
    <w:rsid w:val="001E3F44"/>
    <w:rsid w:val="001E56D8"/>
    <w:rsid w:val="001E72B0"/>
    <w:rsid w:val="001F0F6C"/>
    <w:rsid w:val="002334E0"/>
    <w:rsid w:val="00274B7D"/>
    <w:rsid w:val="00282EE6"/>
    <w:rsid w:val="002A6280"/>
    <w:rsid w:val="002B53B7"/>
    <w:rsid w:val="002B7AD0"/>
    <w:rsid w:val="002D4ED9"/>
    <w:rsid w:val="003129B9"/>
    <w:rsid w:val="00322FDC"/>
    <w:rsid w:val="00371F04"/>
    <w:rsid w:val="0037789C"/>
    <w:rsid w:val="003933CE"/>
    <w:rsid w:val="00393BE6"/>
    <w:rsid w:val="003A644A"/>
    <w:rsid w:val="003A6A73"/>
    <w:rsid w:val="003A7380"/>
    <w:rsid w:val="003C2009"/>
    <w:rsid w:val="003C3BB9"/>
    <w:rsid w:val="003F4CF2"/>
    <w:rsid w:val="00400741"/>
    <w:rsid w:val="004061D0"/>
    <w:rsid w:val="00411113"/>
    <w:rsid w:val="004150C8"/>
    <w:rsid w:val="00421B1F"/>
    <w:rsid w:val="00434E33"/>
    <w:rsid w:val="00445194"/>
    <w:rsid w:val="00466BD5"/>
    <w:rsid w:val="00473590"/>
    <w:rsid w:val="004828BB"/>
    <w:rsid w:val="00495CFB"/>
    <w:rsid w:val="004C3DB7"/>
    <w:rsid w:val="004E5B77"/>
    <w:rsid w:val="004F7A3A"/>
    <w:rsid w:val="0051073B"/>
    <w:rsid w:val="00520042"/>
    <w:rsid w:val="005327DF"/>
    <w:rsid w:val="00537E65"/>
    <w:rsid w:val="00544AA6"/>
    <w:rsid w:val="005730F9"/>
    <w:rsid w:val="00590A33"/>
    <w:rsid w:val="005B03C8"/>
    <w:rsid w:val="005C3084"/>
    <w:rsid w:val="005D71B4"/>
    <w:rsid w:val="005E3D7A"/>
    <w:rsid w:val="00600874"/>
    <w:rsid w:val="0060149E"/>
    <w:rsid w:val="00620215"/>
    <w:rsid w:val="006256AC"/>
    <w:rsid w:val="00642410"/>
    <w:rsid w:val="00666BF5"/>
    <w:rsid w:val="00667205"/>
    <w:rsid w:val="00673544"/>
    <w:rsid w:val="006D06BB"/>
    <w:rsid w:val="006D3F88"/>
    <w:rsid w:val="006D6EC9"/>
    <w:rsid w:val="006E15F4"/>
    <w:rsid w:val="007079CC"/>
    <w:rsid w:val="00707E1F"/>
    <w:rsid w:val="00793A63"/>
    <w:rsid w:val="007A2ED4"/>
    <w:rsid w:val="007B3371"/>
    <w:rsid w:val="007B5205"/>
    <w:rsid w:val="007E1BAB"/>
    <w:rsid w:val="007E2308"/>
    <w:rsid w:val="007F2F78"/>
    <w:rsid w:val="00804227"/>
    <w:rsid w:val="0081112A"/>
    <w:rsid w:val="00852E40"/>
    <w:rsid w:val="008544A8"/>
    <w:rsid w:val="008602F1"/>
    <w:rsid w:val="00860EFE"/>
    <w:rsid w:val="008D43AD"/>
    <w:rsid w:val="008E3643"/>
    <w:rsid w:val="008F02E8"/>
    <w:rsid w:val="008F3152"/>
    <w:rsid w:val="008F5519"/>
    <w:rsid w:val="009155E2"/>
    <w:rsid w:val="00952243"/>
    <w:rsid w:val="009A49AE"/>
    <w:rsid w:val="009B238E"/>
    <w:rsid w:val="009C721D"/>
    <w:rsid w:val="009D6F26"/>
    <w:rsid w:val="009F08A5"/>
    <w:rsid w:val="00A05DED"/>
    <w:rsid w:val="00A065A7"/>
    <w:rsid w:val="00A06F0B"/>
    <w:rsid w:val="00A156C8"/>
    <w:rsid w:val="00A15889"/>
    <w:rsid w:val="00A84228"/>
    <w:rsid w:val="00A84C15"/>
    <w:rsid w:val="00A9430E"/>
    <w:rsid w:val="00AF6560"/>
    <w:rsid w:val="00B212BE"/>
    <w:rsid w:val="00B312AA"/>
    <w:rsid w:val="00B441C9"/>
    <w:rsid w:val="00B577BE"/>
    <w:rsid w:val="00B62AA7"/>
    <w:rsid w:val="00B650D2"/>
    <w:rsid w:val="00B67C9C"/>
    <w:rsid w:val="00B736E9"/>
    <w:rsid w:val="00B82765"/>
    <w:rsid w:val="00B84ED8"/>
    <w:rsid w:val="00B850C0"/>
    <w:rsid w:val="00B905D3"/>
    <w:rsid w:val="00BA7213"/>
    <w:rsid w:val="00BA7287"/>
    <w:rsid w:val="00BB2D02"/>
    <w:rsid w:val="00BB4C51"/>
    <w:rsid w:val="00BB638E"/>
    <w:rsid w:val="00BC2017"/>
    <w:rsid w:val="00BE6FF7"/>
    <w:rsid w:val="00C01A65"/>
    <w:rsid w:val="00C329A1"/>
    <w:rsid w:val="00C40237"/>
    <w:rsid w:val="00C42F0A"/>
    <w:rsid w:val="00C44061"/>
    <w:rsid w:val="00C77F17"/>
    <w:rsid w:val="00CB48C3"/>
    <w:rsid w:val="00D06287"/>
    <w:rsid w:val="00D11357"/>
    <w:rsid w:val="00D12E3C"/>
    <w:rsid w:val="00D43FDD"/>
    <w:rsid w:val="00D45AB0"/>
    <w:rsid w:val="00D501B7"/>
    <w:rsid w:val="00D677A9"/>
    <w:rsid w:val="00D71922"/>
    <w:rsid w:val="00D72342"/>
    <w:rsid w:val="00D824FA"/>
    <w:rsid w:val="00DA295C"/>
    <w:rsid w:val="00DC2AAA"/>
    <w:rsid w:val="00E7274C"/>
    <w:rsid w:val="00E80337"/>
    <w:rsid w:val="00E869F7"/>
    <w:rsid w:val="00E877BC"/>
    <w:rsid w:val="00ED50AA"/>
    <w:rsid w:val="00EE5CF4"/>
    <w:rsid w:val="00EE6A9B"/>
    <w:rsid w:val="00EF7F4E"/>
    <w:rsid w:val="00F249AB"/>
    <w:rsid w:val="00F4108E"/>
    <w:rsid w:val="00F47964"/>
    <w:rsid w:val="00F554AE"/>
    <w:rsid w:val="00F61EE7"/>
    <w:rsid w:val="00F80BBC"/>
    <w:rsid w:val="00F831F6"/>
    <w:rsid w:val="00F94C49"/>
    <w:rsid w:val="00FB7DCD"/>
    <w:rsid w:val="00FE220B"/>
    <w:rsid w:val="00F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1B440"/>
  <w15:chartTrackingRefBased/>
  <w15:docId w15:val="{200E2819-BFA6-4B90-A9F3-0D11EA6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ED8"/>
    <w:pPr>
      <w:spacing w:line="360" w:lineRule="auto"/>
      <w:ind w:firstLine="851"/>
      <w:jc w:val="both"/>
    </w:pPr>
    <w:rPr>
      <w:rFonts w:asci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44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293A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6D8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DF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A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DF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DF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DF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DF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F4CF2"/>
    <w:rPr>
      <w:b/>
      <w:bCs/>
      <w:iCs/>
      <w:spacing w:val="5"/>
      <w:sz w:val="48"/>
    </w:rPr>
  </w:style>
  <w:style w:type="paragraph" w:styleId="NoSpacing">
    <w:name w:val="No Spacing"/>
    <w:link w:val="NoSpacingChar"/>
    <w:uiPriority w:val="1"/>
    <w:qFormat/>
    <w:rsid w:val="00135B35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5B35"/>
    <w:rPr>
      <w:rFonts w:eastAsiaTheme="minorEastAsia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3A644A"/>
    <w:rPr>
      <w:rFonts w:asciiTheme="majorHAnsi" w:eastAsiaTheme="majorEastAsia" w:hAnsiTheme="majorHAnsi" w:cstheme="majorBidi"/>
      <w:color w:val="000000" w:themeColor="text1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FE7151"/>
    <w:pPr>
      <w:numPr>
        <w:numId w:val="6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4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E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E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93A"/>
    <w:rPr>
      <w:rFonts w:asciiTheme="majorHAnsi" w:eastAsiaTheme="majorEastAsia" w:hAnsiTheme="majorHAnsi" w:cstheme="majorBidi"/>
      <w:color w:val="000000" w:themeColor="text1"/>
      <w:sz w:val="28"/>
      <w:szCs w:val="32"/>
      <w:lang w:val="ro-RO"/>
    </w:rPr>
  </w:style>
  <w:style w:type="paragraph" w:customStyle="1" w:styleId="Imagine">
    <w:name w:val="Imagine"/>
    <w:basedOn w:val="Normal"/>
    <w:link w:val="ImagineChar"/>
    <w:qFormat/>
    <w:rsid w:val="003A7380"/>
    <w:pPr>
      <w:ind w:firstLine="0"/>
      <w:jc w:val="center"/>
    </w:pPr>
    <w:rPr>
      <w:noProof/>
      <w:lang w:val="en-US"/>
    </w:rPr>
  </w:style>
  <w:style w:type="table" w:styleId="TableGrid">
    <w:name w:val="Table Grid"/>
    <w:basedOn w:val="TableNormal"/>
    <w:uiPriority w:val="39"/>
    <w:rsid w:val="003A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agineChar">
    <w:name w:val="Imagine Char"/>
    <w:basedOn w:val="DefaultParagraphFont"/>
    <w:link w:val="Imagine"/>
    <w:rsid w:val="003A7380"/>
    <w:rPr>
      <w:rFonts w:ascii="Times New Roman"/>
      <w:noProof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7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7A3A"/>
    <w:rPr>
      <w:rFonts w:ascii="Times New Roman"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4F7A3A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A6A73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AB"/>
    <w:rPr>
      <w:rFonts w:asciiTheme="majorHAnsi" w:eastAsiaTheme="majorEastAsia" w:hAnsiTheme="majorHAnsi" w:cstheme="majorBidi"/>
      <w:color w:val="2E74B5" w:themeColor="accent1" w:themeShade="BF"/>
      <w:sz w:val="24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C32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9A1"/>
    <w:rPr>
      <w:rFonts w:asci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32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9A1"/>
    <w:rPr>
      <w:rFonts w:ascii="Times New Roman"/>
      <w:sz w:val="24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1E56D8"/>
    <w:rPr>
      <w:rFonts w:asciiTheme="majorHAnsi" w:eastAsiaTheme="majorEastAsia" w:hAnsiTheme="majorHAnsi" w:cstheme="majorBidi"/>
      <w:color w:val="000000" w:themeColor="text1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D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DF"/>
    <w:rPr>
      <w:rFonts w:asciiTheme="majorHAnsi" w:eastAsiaTheme="majorEastAsia" w:hAnsiTheme="majorHAnsi" w:cstheme="majorBidi"/>
      <w:color w:val="1F4D78" w:themeColor="accent1" w:themeShade="7F"/>
      <w:sz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DF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2B53B7"/>
    <w:pPr>
      <w:spacing w:before="200"/>
      <w:ind w:left="864" w:right="864" w:hanging="13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3B7"/>
    <w:rPr>
      <w:rFonts w:ascii="Times New Roman"/>
      <w:i/>
      <w:iCs/>
      <w:color w:val="404040" w:themeColor="text1" w:themeTint="BF"/>
      <w:sz w:val="24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A1588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B212BE"/>
    <w:pPr>
      <w:spacing w:after="200" w:line="240" w:lineRule="auto"/>
      <w:ind w:firstLine="0"/>
      <w:jc w:val="center"/>
    </w:pPr>
    <w:rPr>
      <w:i/>
      <w:iCs/>
      <w:noProof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57"/>
    <w:rPr>
      <w:rFonts w:ascii="Segoe UI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Qsync\Documente\CSIE%20ISM\Sablon%20documente.dotx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E37B-430C-4B42-AE34-7F3A0E75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 documente.dotx</Template>
  <TotalTime>16</TotalTime>
  <Pages>3</Pages>
  <Words>63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de practică</vt:lpstr>
    </vt:vector>
  </TitlesOfParts>
  <Company>SC Axes Software SRL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de practică</dc:title>
  <dc:subject>Nițu Alexandru-Ionuț</dc:subject>
  <dc:creator>Alex</dc:creator>
  <cp:keywords/>
  <dc:description/>
  <cp:lastModifiedBy>Alexandru Nitu</cp:lastModifiedBy>
  <cp:revision>1</cp:revision>
  <cp:lastPrinted>2017-05-27T18:05:00Z</cp:lastPrinted>
  <dcterms:created xsi:type="dcterms:W3CDTF">2020-01-19T18:02:00Z</dcterms:created>
  <dcterms:modified xsi:type="dcterms:W3CDTF">2020-01-19T18:18:00Z</dcterms:modified>
</cp:coreProperties>
</file>